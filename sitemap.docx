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E57" w:rsidRDefault="007A1308">
      <w:pPr>
        <w:pStyle w:val="Heading1"/>
      </w:pPr>
      <w:bookmarkStart w:id="0" w:name="_GoBack"/>
      <w:bookmarkEnd w:id="0"/>
      <w:r>
        <w:t>Site title: Lyza the Sheepdog</w:t>
      </w:r>
    </w:p>
    <w:p w:rsidR="00050E57" w:rsidRDefault="007A1308">
      <w:pPr>
        <w:pStyle w:val="Heading2"/>
      </w:pPr>
      <w:r>
        <w:t>Target audience: Readers of and people who are interested in the Lyza the Sheepdog series</w:t>
      </w:r>
    </w:p>
    <w:p w:rsidR="00050E57" w:rsidRDefault="007A1308">
      <w:pPr>
        <w:pStyle w:val="Heading2"/>
      </w:pPr>
      <w:r>
        <w:t>Description</w:t>
      </w:r>
    </w:p>
    <w:p w:rsidR="00050E57" w:rsidRDefault="007A1308">
      <w:r>
        <w:t xml:space="preserve">Lyza the Sheepdog is a series of two short stories </w:t>
      </w:r>
      <w:r>
        <w:t>of Lyza travelling back in time and asking characters of popular Bible stories about what's happening and telling what they think is happening from their perspective.</w:t>
      </w:r>
    </w:p>
    <w:p w:rsidR="00050E57" w:rsidRDefault="007A1308">
      <w:pPr>
        <w:pStyle w:val="Heading1"/>
      </w:pPr>
      <w:r>
        <w:t>The actual sitemap</w:t>
      </w:r>
    </w:p>
    <w:p w:rsidR="00050E57" w:rsidRDefault="007A1308">
      <w:r>
        <w:t>Home</w:t>
      </w:r>
    </w:p>
    <w:p w:rsidR="00050E57" w:rsidRDefault="007A1308">
      <w:r>
        <w:t>About</w:t>
      </w:r>
    </w:p>
    <w:p w:rsidR="00050E57" w:rsidRDefault="007A1308">
      <w:r>
        <w:t>Books</w:t>
      </w:r>
    </w:p>
    <w:p w:rsidR="00050E57" w:rsidRDefault="007A1308">
      <w:r>
        <w:t>|-Lyza the Sheepdog 1: The Birth of Jesus</w:t>
      </w:r>
    </w:p>
    <w:p w:rsidR="00050E57" w:rsidRDefault="007A1308">
      <w:r>
        <w:t xml:space="preserve">|-Lyza the </w:t>
      </w:r>
      <w:r>
        <w:t>Sheepdog 2: Noah’s Ark</w:t>
      </w:r>
    </w:p>
    <w:sectPr w:rsidR="00050E5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7A1308">
      <w:pPr>
        <w:spacing w:after="0" w:line="240" w:lineRule="auto"/>
      </w:pPr>
      <w:r>
        <w:separator/>
      </w:r>
    </w:p>
  </w:endnote>
  <w:endnote w:type="continuationSeparator" w:id="0">
    <w:p w:rsidR="00000000" w:rsidRDefault="007A1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7A130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00000" w:rsidRDefault="007A13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050E57"/>
    <w:rsid w:val="00050E57"/>
    <w:rsid w:val="007A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0C0CE5-923D-41F8-BB00-D461C4C02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Heading2Char">
    <w:name w:val="Heading 2 Char"/>
    <w:basedOn w:val="DefaultParagraphFont"/>
    <w:rPr>
      <w:rFonts w:ascii="Calibri Light" w:eastAsia="Times New Roman" w:hAnsi="Calibri Light" w:cs="Times New Roman"/>
      <w:color w:val="2E74B5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student</cp:lastModifiedBy>
  <cp:revision>2</cp:revision>
  <dcterms:created xsi:type="dcterms:W3CDTF">2021-11-17T19:25:00Z</dcterms:created>
  <dcterms:modified xsi:type="dcterms:W3CDTF">2021-11-17T19:25:00Z</dcterms:modified>
</cp:coreProperties>
</file>